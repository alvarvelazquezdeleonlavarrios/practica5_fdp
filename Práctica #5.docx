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ES_tradnl"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Pr="008F46EE" w:rsidRDefault="00CE1AC1">
      <w:pPr>
        <w:pStyle w:val="Standard"/>
        <w:rPr>
          <w:lang w:val="es-ES"/>
        </w:rPr>
      </w:pPr>
    </w:p>
    <w:p w14:paraId="16FA9D11" w14:textId="77777777" w:rsidR="00CE1AC1" w:rsidRPr="008F46EE" w:rsidRDefault="00A663CA">
      <w:pPr>
        <w:pStyle w:val="Standard"/>
        <w:jc w:val="center"/>
        <w:rPr>
          <w:lang w:val="es-ES"/>
        </w:rPr>
      </w:pPr>
      <w:r w:rsidRPr="008F46EE">
        <w:rPr>
          <w:rStyle w:val="Fuentedeprrafopredeter1"/>
          <w:sz w:val="72"/>
          <w:szCs w:val="72"/>
          <w:lang w:val="es-ES"/>
        </w:rPr>
        <w:t>Laboratorio de computación</w:t>
      </w:r>
    </w:p>
    <w:p w14:paraId="27685B4F" w14:textId="77777777" w:rsidR="00CE1AC1" w:rsidRPr="008F46EE" w:rsidRDefault="00A663CA">
      <w:pPr>
        <w:pStyle w:val="Standard"/>
        <w:jc w:val="center"/>
        <w:rPr>
          <w:sz w:val="72"/>
          <w:szCs w:val="72"/>
          <w:lang w:val="es-ES"/>
        </w:rPr>
      </w:pPr>
      <w:r w:rsidRPr="008F46EE">
        <w:rPr>
          <w:sz w:val="72"/>
          <w:szCs w:val="72"/>
          <w:lang w:val="es-ES"/>
        </w:rPr>
        <w:t>salas A y B</w:t>
      </w:r>
    </w:p>
    <w:p w14:paraId="6983C023" w14:textId="77777777" w:rsidR="00CE1AC1" w:rsidRPr="008F46EE" w:rsidRDefault="00A663CA">
      <w:pPr>
        <w:pStyle w:val="Standard"/>
        <w:jc w:val="center"/>
        <w:rPr>
          <w:lang w:val="es-ES"/>
        </w:rPr>
      </w:pPr>
      <w:r w:rsidRPr="008F46EE"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:rsidRPr="008F46EE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7ED82159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Profesor: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44844AFE" w14:textId="0DDB38DB" w:rsidR="00CF3808" w:rsidRPr="008F46EE" w:rsidRDefault="00CF3808" w:rsidP="00CF3808">
            <w:pPr>
              <w:pStyle w:val="TableContents"/>
              <w:rPr>
                <w:lang w:val="es-ES"/>
              </w:rPr>
            </w:pPr>
            <w:r w:rsidRPr="008F46EE">
              <w:rPr>
                <w:lang w:val="es-ES"/>
              </w:rPr>
              <w:t xml:space="preserve">          </w:t>
            </w:r>
            <w:proofErr w:type="spellStart"/>
            <w:r w:rsidRPr="008F46EE">
              <w:rPr>
                <w:lang w:val="es-ES"/>
              </w:rPr>
              <w:t>Rodriguez</w:t>
            </w:r>
            <w:proofErr w:type="spellEnd"/>
            <w:r w:rsidRPr="008F46EE">
              <w:rPr>
                <w:lang w:val="es-ES"/>
              </w:rPr>
              <w:t xml:space="preserve"> Espino Claudia</w:t>
            </w:r>
          </w:p>
        </w:tc>
      </w:tr>
      <w:tr w:rsidR="00CE1AC1" w:rsidRPr="008F46EE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4A3B980D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Asignatura: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6B4508AE" w14:textId="38D992A3" w:rsidR="00CF3808" w:rsidRPr="008F46EE" w:rsidRDefault="00CF3808" w:rsidP="00CF3808">
            <w:pPr>
              <w:pStyle w:val="TableContents"/>
              <w:rPr>
                <w:lang w:val="es-ES"/>
              </w:rPr>
            </w:pPr>
            <w:r w:rsidRPr="008F46EE">
              <w:rPr>
                <w:lang w:val="es-ES"/>
              </w:rPr>
              <w:t xml:space="preserve">          Fundamentos de Programación</w:t>
            </w:r>
          </w:p>
        </w:tc>
      </w:tr>
      <w:tr w:rsidR="00CE1AC1" w:rsidRPr="008F46EE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122EED70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Grupo: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2D57A772" w14:textId="2E20E188" w:rsidR="00CF3808" w:rsidRPr="008F46EE" w:rsidRDefault="00CF3808">
            <w:pPr>
              <w:pStyle w:val="TableContents"/>
              <w:ind w:left="629"/>
              <w:rPr>
                <w:lang w:val="es-ES"/>
              </w:rPr>
            </w:pPr>
            <w:r w:rsidRPr="008F46EE">
              <w:rPr>
                <w:lang w:val="es-ES"/>
              </w:rPr>
              <w:t>1102</w:t>
            </w:r>
          </w:p>
        </w:tc>
      </w:tr>
      <w:tr w:rsidR="00CE1AC1" w:rsidRPr="008F46EE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33C666E6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No de Práctica(s):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5D664205" w14:textId="0E675D1E" w:rsidR="00CF3808" w:rsidRPr="008F46EE" w:rsidRDefault="00CF3808">
            <w:pPr>
              <w:pStyle w:val="TableContents"/>
              <w:ind w:left="629"/>
              <w:rPr>
                <w:lang w:val="es-ES"/>
              </w:rPr>
            </w:pPr>
            <w:r w:rsidRPr="008F46EE">
              <w:rPr>
                <w:lang w:val="es-ES"/>
              </w:rPr>
              <w:t>#</w:t>
            </w:r>
            <w:r w:rsidR="00C216E9">
              <w:rPr>
                <w:lang w:val="es-ES"/>
              </w:rPr>
              <w:t>5</w:t>
            </w:r>
          </w:p>
        </w:tc>
      </w:tr>
      <w:tr w:rsidR="00CE1AC1" w:rsidRPr="008F46EE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73183116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Integrante(s):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02200A83" w14:textId="40550D60" w:rsidR="00CF3808" w:rsidRPr="008F46EE" w:rsidRDefault="00CF3808">
            <w:pPr>
              <w:pStyle w:val="TableContents"/>
              <w:ind w:left="629"/>
              <w:rPr>
                <w:lang w:val="es-ES"/>
              </w:rPr>
            </w:pPr>
            <w:r w:rsidRPr="008F46EE">
              <w:rPr>
                <w:lang w:val="es-ES"/>
              </w:rPr>
              <w:t>Velázquez de León Lavarrios Alvar</w:t>
            </w:r>
          </w:p>
        </w:tc>
      </w:tr>
      <w:tr w:rsidR="00CE1AC1" w:rsidRPr="008F46EE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Pr="008F46EE" w:rsidRDefault="00CE1AC1">
            <w:pPr>
              <w:pStyle w:val="Cambria"/>
              <w:ind w:left="629"/>
              <w:rPr>
                <w:lang w:val="es-ES"/>
              </w:rPr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</w:tc>
      </w:tr>
      <w:tr w:rsidR="00CE1AC1" w:rsidRPr="008F46EE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Pr="008F46EE" w:rsidRDefault="00CE1AC1">
            <w:pPr>
              <w:pStyle w:val="Cambria"/>
              <w:ind w:left="629"/>
              <w:rPr>
                <w:lang w:val="es-ES"/>
              </w:rPr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Pr="008F46EE" w:rsidRDefault="00CE1AC1" w:rsidP="00CF3808">
            <w:pPr>
              <w:pStyle w:val="TableContents"/>
              <w:rPr>
                <w:lang w:val="es-ES"/>
              </w:rPr>
            </w:pPr>
          </w:p>
        </w:tc>
      </w:tr>
      <w:tr w:rsidR="00CE1AC1" w:rsidRPr="008F46EE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27FDF17F" w14:textId="77777777" w:rsidR="00CE1AC1" w:rsidRPr="008F46EE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8F46EE">
              <w:rPr>
                <w:rFonts w:ascii="Cambria" w:hAnsi="Cambria"/>
                <w:i/>
                <w:color w:val="000000"/>
                <w:sz w:val="30"/>
                <w:lang w:val="es-ES"/>
              </w:rPr>
              <w:t>Semestre: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54265FEA" w14:textId="00B6CF40" w:rsidR="00CF3808" w:rsidRPr="008F46EE" w:rsidRDefault="00CF3808">
            <w:pPr>
              <w:pStyle w:val="TableContents"/>
              <w:ind w:left="629"/>
              <w:rPr>
                <w:lang w:val="es-ES"/>
              </w:rPr>
            </w:pPr>
            <w:r w:rsidRPr="008F46EE">
              <w:rPr>
                <w:lang w:val="es-ES"/>
              </w:rPr>
              <w:t>Primero</w:t>
            </w:r>
          </w:p>
        </w:tc>
      </w:tr>
      <w:tr w:rsidR="00CE1AC1" w:rsidRPr="008F46EE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1AC3BDBB" w14:textId="77777777" w:rsidR="00CE1AC1" w:rsidRPr="008F46EE" w:rsidRDefault="00A663CA">
            <w:pPr>
              <w:pStyle w:val="Standard"/>
              <w:ind w:left="629"/>
              <w:jc w:val="right"/>
              <w:rPr>
                <w:lang w:val="es-ES"/>
              </w:rPr>
            </w:pPr>
            <w:r w:rsidRPr="008F46EE">
              <w:rPr>
                <w:rStyle w:val="Fuentedeprrafopredeter1"/>
                <w:rFonts w:ascii="Cambria" w:hAnsi="Cambria"/>
                <w:i/>
                <w:color w:val="000000"/>
                <w:sz w:val="30"/>
                <w:lang w:val="es-ES"/>
              </w:rPr>
              <w:t>Fecha de entrega: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  <w:p w14:paraId="625265A1" w14:textId="02FB7C7F" w:rsidR="00820E5C" w:rsidRPr="008F46EE" w:rsidRDefault="00C216E9">
            <w:pPr>
              <w:pStyle w:val="TableContents"/>
              <w:ind w:left="629"/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="00CF24DD" w:rsidRPr="008F46EE">
              <w:rPr>
                <w:lang w:val="es-ES"/>
              </w:rPr>
              <w:t xml:space="preserve"> de Septiembre</w:t>
            </w:r>
            <w:r w:rsidR="003C1C51" w:rsidRPr="008F46EE">
              <w:rPr>
                <w:lang w:val="es-ES"/>
              </w:rPr>
              <w:t xml:space="preserve"> de 2017</w:t>
            </w:r>
          </w:p>
        </w:tc>
      </w:tr>
      <w:tr w:rsidR="00CE1AC1" w:rsidRPr="008F46EE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Pr="008F46EE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14:paraId="3507A85F" w14:textId="77777777" w:rsidR="00CE1AC1" w:rsidRPr="008F46EE" w:rsidRDefault="00A663CA">
            <w:pPr>
              <w:pStyle w:val="Standard"/>
              <w:ind w:left="629"/>
              <w:jc w:val="right"/>
              <w:rPr>
                <w:lang w:val="es-ES"/>
              </w:rPr>
            </w:pPr>
            <w:proofErr w:type="spellStart"/>
            <w:r w:rsidRPr="008F46EE">
              <w:rPr>
                <w:rStyle w:val="Fuentedeprrafopredeter1"/>
                <w:rFonts w:ascii="Cambria" w:hAnsi="Cambria"/>
                <w:i/>
                <w:color w:val="000000"/>
                <w:sz w:val="30"/>
                <w:lang w:val="es-ES"/>
              </w:rPr>
              <w:t>Obervaciones</w:t>
            </w:r>
            <w:proofErr w:type="spellEnd"/>
            <w:r w:rsidRPr="008F46EE">
              <w:rPr>
                <w:rStyle w:val="Fuentedeprrafopredeter1"/>
                <w:rFonts w:ascii="Cambria" w:hAnsi="Cambria"/>
                <w:i/>
                <w:color w:val="000000"/>
                <w:sz w:val="30"/>
                <w:lang w:val="es-ES"/>
              </w:rPr>
              <w:t>:</w:t>
            </w:r>
            <w:r w:rsidRPr="008F46EE">
              <w:rPr>
                <w:lang w:val="es-ES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</w:tc>
      </w:tr>
      <w:tr w:rsidR="00CE1AC1" w:rsidRPr="008F46EE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Pr="008F46EE" w:rsidRDefault="00CE1AC1">
            <w:pPr>
              <w:pStyle w:val="Standard"/>
              <w:ind w:left="629"/>
              <w:jc w:val="right"/>
              <w:rPr>
                <w:lang w:val="es-ES"/>
              </w:rPr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Pr="008F46EE" w:rsidRDefault="00CE1AC1">
            <w:pPr>
              <w:pStyle w:val="TableContents"/>
              <w:ind w:left="629"/>
              <w:rPr>
                <w:lang w:val="es-ES"/>
              </w:rPr>
            </w:pPr>
          </w:p>
        </w:tc>
      </w:tr>
    </w:tbl>
    <w:p w14:paraId="49660EE5" w14:textId="77777777" w:rsidR="00CE1AC1" w:rsidRPr="008F46EE" w:rsidRDefault="00CE1AC1">
      <w:pPr>
        <w:pStyle w:val="Standard"/>
        <w:rPr>
          <w:lang w:val="es-ES"/>
        </w:rPr>
      </w:pPr>
    </w:p>
    <w:p w14:paraId="0DD751F0" w14:textId="77777777" w:rsidR="00820E5C" w:rsidRPr="008F46EE" w:rsidRDefault="00A663CA">
      <w:pPr>
        <w:pStyle w:val="Standard"/>
        <w:rPr>
          <w:rFonts w:ascii="Calibri" w:hAnsi="Calibri"/>
          <w:color w:val="000000"/>
          <w:sz w:val="52"/>
          <w:lang w:val="es-ES"/>
        </w:rPr>
      </w:pPr>
      <w:r w:rsidRPr="008F46EE">
        <w:rPr>
          <w:rFonts w:ascii="Calibri" w:hAnsi="Calibri"/>
          <w:color w:val="000000"/>
          <w:sz w:val="52"/>
          <w:lang w:val="es-ES"/>
        </w:rPr>
        <w:tab/>
      </w:r>
      <w:r w:rsidRPr="008F46EE">
        <w:rPr>
          <w:rFonts w:ascii="Calibri" w:hAnsi="Calibri"/>
          <w:color w:val="000000"/>
          <w:sz w:val="52"/>
          <w:lang w:val="es-ES"/>
        </w:rPr>
        <w:tab/>
      </w:r>
      <w:r w:rsidRPr="008F46EE">
        <w:rPr>
          <w:rFonts w:ascii="Calibri" w:hAnsi="Calibri"/>
          <w:color w:val="000000"/>
          <w:sz w:val="52"/>
          <w:lang w:val="es-ES"/>
        </w:rPr>
        <w:tab/>
      </w:r>
      <w:r w:rsidRPr="008F46EE">
        <w:rPr>
          <w:rFonts w:ascii="Calibri" w:hAnsi="Calibri"/>
          <w:color w:val="000000"/>
          <w:sz w:val="52"/>
          <w:lang w:val="es-ES"/>
        </w:rPr>
        <w:tab/>
      </w:r>
      <w:r w:rsidRPr="008F46EE">
        <w:rPr>
          <w:rFonts w:ascii="Calibri" w:hAnsi="Calibri"/>
          <w:color w:val="000000"/>
          <w:sz w:val="52"/>
          <w:lang w:val="es-ES"/>
        </w:rPr>
        <w:tab/>
      </w:r>
    </w:p>
    <w:p w14:paraId="7AF10F26" w14:textId="77777777" w:rsidR="00820E5C" w:rsidRPr="008F46EE" w:rsidRDefault="00820E5C">
      <w:pPr>
        <w:pStyle w:val="Standard"/>
        <w:rPr>
          <w:rFonts w:ascii="Calibri" w:hAnsi="Calibri"/>
          <w:color w:val="000000"/>
          <w:sz w:val="52"/>
          <w:lang w:val="es-ES"/>
        </w:rPr>
      </w:pPr>
    </w:p>
    <w:p w14:paraId="6B565449" w14:textId="186F2527" w:rsidR="00CE1AC1" w:rsidRPr="008F46EE" w:rsidRDefault="00A663CA" w:rsidP="00820E5C">
      <w:pPr>
        <w:pStyle w:val="Standard"/>
        <w:jc w:val="center"/>
        <w:rPr>
          <w:rFonts w:ascii="Calibri" w:hAnsi="Calibri"/>
          <w:color w:val="000000"/>
          <w:sz w:val="52"/>
          <w:lang w:val="es-ES"/>
        </w:rPr>
      </w:pPr>
      <w:r w:rsidRPr="008F46EE">
        <w:rPr>
          <w:rFonts w:ascii="Calibri" w:hAnsi="Calibri"/>
          <w:color w:val="000000"/>
          <w:sz w:val="52"/>
          <w:lang w:val="es-ES"/>
        </w:rPr>
        <w:lastRenderedPageBreak/>
        <w:t>CALIFICACIÓN: __________</w:t>
      </w:r>
    </w:p>
    <w:p w14:paraId="69EC6057" w14:textId="77777777" w:rsidR="00CE1AC1" w:rsidRPr="008F46EE" w:rsidRDefault="00CE1AC1">
      <w:pPr>
        <w:pStyle w:val="Standard"/>
        <w:rPr>
          <w:lang w:val="es-ES"/>
        </w:rPr>
      </w:pPr>
    </w:p>
    <w:p w14:paraId="091F0636" w14:textId="77777777" w:rsidR="003C1C51" w:rsidRPr="008F46EE" w:rsidRDefault="003C1C51">
      <w:pPr>
        <w:pStyle w:val="Standard"/>
        <w:rPr>
          <w:lang w:val="es-ES"/>
        </w:rPr>
      </w:pPr>
    </w:p>
    <w:p w14:paraId="063DEFCE" w14:textId="64308E46" w:rsidR="003C1C51" w:rsidRPr="008F46EE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r w:rsidRPr="008F46EE">
        <w:rPr>
          <w:rFonts w:ascii="Arial" w:hAnsi="Arial" w:cs="Arial"/>
          <w:sz w:val="32"/>
          <w:szCs w:val="32"/>
          <w:lang w:val="es-ES"/>
        </w:rPr>
        <w:t>Objetivos</w:t>
      </w:r>
    </w:p>
    <w:p w14:paraId="11256F6E" w14:textId="21014D0C" w:rsidR="003C1C51" w:rsidRPr="00ED48FB" w:rsidRDefault="00F0013E" w:rsidP="00C216E9">
      <w:pPr>
        <w:pStyle w:val="Standard"/>
        <w:jc w:val="both"/>
        <w:rPr>
          <w:rFonts w:ascii="Arial" w:hAnsi="Arial" w:cs="Arial"/>
          <w:lang w:val="es-ES"/>
        </w:rPr>
      </w:pPr>
      <w:r w:rsidRPr="00ED48FB">
        <w:rPr>
          <w:rFonts w:ascii="Arial" w:hAnsi="Arial" w:cs="Arial"/>
          <w:lang w:val="es-ES"/>
        </w:rPr>
        <w:t>Elaborar pseudocódigos que representen soluciones a</w:t>
      </w:r>
      <w:r w:rsidR="0018714E" w:rsidRPr="00ED48FB">
        <w:rPr>
          <w:rFonts w:ascii="Arial" w:hAnsi="Arial" w:cs="Arial"/>
          <w:lang w:val="es-ES"/>
        </w:rPr>
        <w:t xml:space="preserve"> problemas formulados en</w:t>
      </w:r>
      <w:r w:rsidRPr="00ED48FB">
        <w:rPr>
          <w:rFonts w:ascii="Arial" w:hAnsi="Arial" w:cs="Arial"/>
          <w:lang w:val="es-ES"/>
        </w:rPr>
        <w:t xml:space="preserve"> algoritmos a partir de la sintaxis y de la semántica adecuadas.</w:t>
      </w:r>
      <w:r w:rsidR="00CF2219">
        <w:rPr>
          <w:rFonts w:ascii="Arial" w:hAnsi="Arial" w:cs="Arial"/>
          <w:lang w:val="es-ES"/>
        </w:rPr>
        <w:t xml:space="preserve"> Comprender la </w:t>
      </w:r>
      <w:proofErr w:type="spellStart"/>
      <w:r w:rsidR="00CF2219">
        <w:rPr>
          <w:rFonts w:ascii="Arial" w:hAnsi="Arial" w:cs="Arial"/>
          <w:lang w:val="es-ES"/>
        </w:rPr>
        <w:t>estuctura</w:t>
      </w:r>
      <w:proofErr w:type="spellEnd"/>
      <w:r w:rsidR="00CF2219">
        <w:rPr>
          <w:rFonts w:ascii="Arial" w:hAnsi="Arial" w:cs="Arial"/>
          <w:lang w:val="es-ES"/>
        </w:rPr>
        <w:t xml:space="preserve"> de un lenguaje de programación.</w:t>
      </w:r>
      <w:bookmarkStart w:id="0" w:name="_GoBack"/>
      <w:bookmarkEnd w:id="0"/>
    </w:p>
    <w:p w14:paraId="04E3B63C" w14:textId="77777777" w:rsidR="00C216E9" w:rsidRPr="007E6F0E" w:rsidRDefault="00C216E9" w:rsidP="00C216E9">
      <w:pPr>
        <w:pStyle w:val="Standard"/>
        <w:rPr>
          <w:rFonts w:ascii="Arial" w:hAnsi="Arial" w:cs="Arial"/>
          <w:lang w:val="es-ES"/>
        </w:rPr>
      </w:pPr>
    </w:p>
    <w:p w14:paraId="35CEFFED" w14:textId="7C70C7D2" w:rsidR="003C1C51" w:rsidRPr="008F46EE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r w:rsidRPr="008F46EE">
        <w:rPr>
          <w:rFonts w:ascii="Arial" w:hAnsi="Arial" w:cs="Arial"/>
          <w:sz w:val="32"/>
          <w:szCs w:val="32"/>
          <w:lang w:val="es-ES"/>
        </w:rPr>
        <w:t>Desarrollo</w:t>
      </w:r>
    </w:p>
    <w:p w14:paraId="613D0189" w14:textId="4F33719D" w:rsidR="003C1C51" w:rsidRPr="00ED48FB" w:rsidRDefault="00F0013E" w:rsidP="00C216E9">
      <w:pPr>
        <w:pStyle w:val="Standard"/>
        <w:jc w:val="both"/>
        <w:rPr>
          <w:rFonts w:ascii="Arial" w:hAnsi="Arial" w:cs="Arial"/>
          <w:lang w:val="es-ES"/>
        </w:rPr>
      </w:pPr>
      <w:r w:rsidRPr="00ED48FB">
        <w:rPr>
          <w:rFonts w:ascii="Arial" w:hAnsi="Arial" w:cs="Arial"/>
          <w:lang w:val="es-ES"/>
        </w:rPr>
        <w:t xml:space="preserve">Durante la </w:t>
      </w:r>
      <w:proofErr w:type="spellStart"/>
      <w:r w:rsidRPr="00ED48FB">
        <w:rPr>
          <w:rFonts w:ascii="Arial" w:hAnsi="Arial" w:cs="Arial"/>
          <w:lang w:val="es-ES"/>
        </w:rPr>
        <w:t>páctica</w:t>
      </w:r>
      <w:proofErr w:type="spellEnd"/>
      <w:r w:rsidRPr="00ED48FB">
        <w:rPr>
          <w:rFonts w:ascii="Arial" w:hAnsi="Arial" w:cs="Arial"/>
          <w:lang w:val="es-ES"/>
        </w:rPr>
        <w:t xml:space="preserve"> se retomaron los conceptos de algoritmo y diagrama de flujo, así como también se dio a conocer la estructura que debe tener un lenguaje de programación porque a partir de ello</w:t>
      </w:r>
      <w:r w:rsidR="0018714E" w:rsidRPr="00ED48FB">
        <w:rPr>
          <w:rFonts w:ascii="Arial" w:hAnsi="Arial" w:cs="Arial"/>
          <w:lang w:val="es-ES"/>
        </w:rPr>
        <w:t xml:space="preserve"> es como se debe empezar a programar. S</w:t>
      </w:r>
      <w:r w:rsidRPr="00ED48FB">
        <w:rPr>
          <w:rFonts w:ascii="Arial" w:hAnsi="Arial" w:cs="Arial"/>
          <w:lang w:val="es-ES"/>
        </w:rPr>
        <w:t xml:space="preserve">e mostraron ejemplos de pseudocódigos, es decir, algoritmos </w:t>
      </w:r>
      <w:r w:rsidR="0018714E" w:rsidRPr="00ED48FB">
        <w:rPr>
          <w:rFonts w:ascii="Arial" w:hAnsi="Arial" w:cs="Arial"/>
          <w:lang w:val="es-ES"/>
        </w:rPr>
        <w:t xml:space="preserve">con la </w:t>
      </w:r>
      <w:proofErr w:type="spellStart"/>
      <w:r w:rsidR="0018714E" w:rsidRPr="00ED48FB">
        <w:rPr>
          <w:rFonts w:ascii="Arial" w:hAnsi="Arial" w:cs="Arial"/>
          <w:lang w:val="es-ES"/>
        </w:rPr>
        <w:t>estrucutura</w:t>
      </w:r>
      <w:proofErr w:type="spellEnd"/>
      <w:r w:rsidR="0018714E" w:rsidRPr="00ED48FB">
        <w:rPr>
          <w:rFonts w:ascii="Arial" w:hAnsi="Arial" w:cs="Arial"/>
          <w:lang w:val="es-ES"/>
        </w:rPr>
        <w:t xml:space="preserve"> de un lenguaje de programación pero con lenguaje lógico y legible</w:t>
      </w:r>
      <w:r w:rsidR="00BE4863" w:rsidRPr="00ED48FB">
        <w:rPr>
          <w:rFonts w:ascii="Arial" w:hAnsi="Arial" w:cs="Arial"/>
          <w:lang w:val="es-ES"/>
        </w:rPr>
        <w:t xml:space="preserve"> para la persona</w:t>
      </w:r>
      <w:r w:rsidR="0018714E" w:rsidRPr="00ED48FB">
        <w:rPr>
          <w:rFonts w:ascii="Arial" w:hAnsi="Arial" w:cs="Arial"/>
          <w:lang w:val="es-ES"/>
        </w:rPr>
        <w:t>.</w:t>
      </w:r>
    </w:p>
    <w:p w14:paraId="4D0EE0C1" w14:textId="77777777" w:rsidR="0029682B" w:rsidRDefault="0029682B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</w:p>
    <w:p w14:paraId="21B05F7D" w14:textId="61B51D0B" w:rsidR="006572A6" w:rsidRDefault="006572A6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Actividad</w:t>
      </w:r>
    </w:p>
    <w:p w14:paraId="2B93D73E" w14:textId="7097F345" w:rsidR="006572A6" w:rsidRDefault="0057482C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 w:rsidRPr="0057482C">
        <w:rPr>
          <w:rFonts w:ascii="Arial" w:hAnsi="Arial" w:cs="Arial"/>
          <w:b/>
          <w:i/>
          <w:sz w:val="28"/>
          <w:szCs w:val="28"/>
          <w:lang w:val="es-ES"/>
        </w:rPr>
        <w:t>Fórmula General</w:t>
      </w:r>
    </w:p>
    <w:p w14:paraId="105CA251" w14:textId="77777777" w:rsidR="0057482C" w:rsidRPr="0057482C" w:rsidRDefault="0057482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212EBAEF" w14:textId="77777777" w:rsidR="00CC2190" w:rsidRDefault="0057482C" w:rsidP="00C216E9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904700">
        <w:rPr>
          <w:rFonts w:ascii="Arial" w:hAnsi="Arial" w:cs="Arial"/>
          <w:b/>
          <w:sz w:val="28"/>
          <w:szCs w:val="28"/>
          <w:lang w:val="es-ES"/>
        </w:rPr>
        <w:t>Prog</w:t>
      </w:r>
      <w:r w:rsidR="001361CC">
        <w:rPr>
          <w:rFonts w:ascii="Arial" w:hAnsi="Arial" w:cs="Arial"/>
          <w:b/>
          <w:sz w:val="28"/>
          <w:szCs w:val="28"/>
          <w:lang w:val="es-ES"/>
        </w:rPr>
        <w:t>1</w:t>
      </w:r>
      <w:r>
        <w:rPr>
          <w:rFonts w:ascii="Arial" w:hAnsi="Arial" w:cs="Arial"/>
          <w:sz w:val="28"/>
          <w:szCs w:val="28"/>
          <w:lang w:val="es-ES"/>
        </w:rPr>
        <w:t>. Fórmula General</w:t>
      </w:r>
    </w:p>
    <w:p w14:paraId="3C4ADCC1" w14:textId="002DB310" w:rsidR="00CC2190" w:rsidRPr="00ED48FB" w:rsidRDefault="00532194" w:rsidP="00CC2190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INICIO</w:t>
      </w:r>
    </w:p>
    <w:p w14:paraId="09F2924C" w14:textId="743B22FC" w:rsidR="00CC2190" w:rsidRPr="00ED48FB" w:rsidRDefault="00532194" w:rsidP="00CC2190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proofErr w:type="spellStart"/>
      <w:r w:rsidRPr="00ED48FB">
        <w:rPr>
          <w:rFonts w:ascii="Andale Mono" w:hAnsi="Andale Mono" w:cs="Apple Symbols"/>
          <w:sz w:val="22"/>
          <w:szCs w:val="22"/>
          <w:lang w:val="es-ES"/>
        </w:rPr>
        <w:t>a,b,c</w:t>
      </w:r>
      <w:proofErr w:type="spellEnd"/>
      <w:r w:rsidRPr="00ED48FB">
        <w:rPr>
          <w:rFonts w:ascii="Andale Mono" w:hAnsi="Andale Mono" w:cs="Apple Symbols"/>
          <w:sz w:val="22"/>
          <w:szCs w:val="22"/>
          <w:lang w:val="es-ES"/>
        </w:rPr>
        <w:t xml:space="preserve"> : ENTERO</w:t>
      </w:r>
    </w:p>
    <w:p w14:paraId="61DD0904" w14:textId="0A243382" w:rsidR="001C07B6" w:rsidRPr="00ED48FB" w:rsidRDefault="001C07B6" w:rsidP="00CC2190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proofErr w:type="spellStart"/>
      <w:r w:rsidRPr="00ED48FB">
        <w:rPr>
          <w:rFonts w:ascii="Andale Mono" w:hAnsi="Andale Mono" w:cs="Apple Symbols"/>
          <w:sz w:val="22"/>
          <w:szCs w:val="22"/>
          <w:lang w:val="es-ES"/>
        </w:rPr>
        <w:t>d,z</w:t>
      </w:r>
      <w:r w:rsidR="0002501D" w:rsidRPr="00ED48FB">
        <w:rPr>
          <w:rFonts w:ascii="Andale Mono" w:hAnsi="Andale Mono" w:cs="Apple Symbols"/>
          <w:sz w:val="22"/>
          <w:szCs w:val="22"/>
          <w:lang w:val="es-ES"/>
        </w:rPr>
        <w:t>,w,r,n,x,y</w:t>
      </w:r>
      <w:proofErr w:type="spellEnd"/>
      <w:r w:rsidRPr="00ED48FB">
        <w:rPr>
          <w:rFonts w:ascii="Andale Mono" w:hAnsi="Andale Mono" w:cs="Apple Symbols"/>
          <w:sz w:val="22"/>
          <w:szCs w:val="22"/>
          <w:lang w:val="es-ES"/>
        </w:rPr>
        <w:t xml:space="preserve"> : REAL</w:t>
      </w:r>
    </w:p>
    <w:p w14:paraId="78CEEE18" w14:textId="1BBA03E7" w:rsidR="00CC2190" w:rsidRPr="00ED48FB" w:rsidRDefault="00CC2190" w:rsidP="00CC2190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ESCRIBIR “Introducir valor de a”</w:t>
      </w:r>
    </w:p>
    <w:p w14:paraId="6BBD11DB" w14:textId="4A347B6D" w:rsidR="00CC2190" w:rsidRPr="00ED48FB" w:rsidRDefault="00CC2190" w:rsidP="00CC2190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LEER a</w:t>
      </w:r>
    </w:p>
    <w:p w14:paraId="45FEF3BA" w14:textId="77777777" w:rsidR="00172B0D" w:rsidRPr="00ED48FB" w:rsidRDefault="00172B0D" w:rsidP="00172B0D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ESCRIBIR “Introducir valor de b”</w:t>
      </w:r>
    </w:p>
    <w:p w14:paraId="60D8F04C" w14:textId="7C11A1B2" w:rsidR="00172B0D" w:rsidRPr="00ED48FB" w:rsidRDefault="00172B0D" w:rsidP="00172B0D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LEER b</w:t>
      </w:r>
    </w:p>
    <w:p w14:paraId="7D87899E" w14:textId="6197151B" w:rsidR="00172B0D" w:rsidRPr="00ED48FB" w:rsidRDefault="00172B0D" w:rsidP="00172B0D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ESCRIBIR “Introducir valor de c”</w:t>
      </w:r>
    </w:p>
    <w:p w14:paraId="6430FA4B" w14:textId="0938C2D5" w:rsidR="00172B0D" w:rsidRPr="00ED48FB" w:rsidRDefault="00172B0D" w:rsidP="00172B0D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LEER c</w:t>
      </w:r>
    </w:p>
    <w:p w14:paraId="533E645D" w14:textId="65E03753" w:rsidR="00172B0D" w:rsidRPr="00ED48FB" w:rsidRDefault="001C07B6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MIENTRAS a=0</w:t>
      </w:r>
    </w:p>
    <w:p w14:paraId="30B3340A" w14:textId="44A7B1D9" w:rsidR="001C07B6" w:rsidRPr="00ED48FB" w:rsidRDefault="001C07B6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ESCRIBIR “No se puede porque crea una indeterminación”</w:t>
      </w:r>
    </w:p>
    <w:p w14:paraId="705EB9E8" w14:textId="437E5935" w:rsidR="001C07B6" w:rsidRPr="00ED48FB" w:rsidRDefault="001C07B6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ESCRIBIR “Introducir valor de a”</w:t>
      </w:r>
    </w:p>
    <w:p w14:paraId="61310C3C" w14:textId="2D1CDAB1" w:rsidR="001C07B6" w:rsidRPr="00ED48FB" w:rsidRDefault="001C07B6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LEER a</w:t>
      </w:r>
    </w:p>
    <w:p w14:paraId="31AF4CAA" w14:textId="46FE9656" w:rsidR="001C07B6" w:rsidRPr="00ED48FB" w:rsidRDefault="001C07B6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FIN MIENTRAS</w:t>
      </w:r>
    </w:p>
    <w:p w14:paraId="2FDA3982" w14:textId="53E0544E" w:rsidR="001C07B6" w:rsidRPr="00ED48FB" w:rsidRDefault="001C07B6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d:=b^2-</w:t>
      </w:r>
      <w:r w:rsidR="0002501D" w:rsidRPr="00ED48FB">
        <w:rPr>
          <w:rFonts w:ascii="Andale Mono" w:hAnsi="Andale Mono" w:cs="Apple Symbols"/>
          <w:sz w:val="22"/>
          <w:szCs w:val="22"/>
          <w:lang w:val="es-ES"/>
        </w:rPr>
        <w:t>(4*a*c)</w:t>
      </w:r>
    </w:p>
    <w:p w14:paraId="468ABF79" w14:textId="3EADAE5A" w:rsidR="0002501D" w:rsidRPr="00ED48FB" w:rsidRDefault="0002501D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SI d&lt;0 ENTONCES</w:t>
      </w:r>
    </w:p>
    <w:p w14:paraId="28069933" w14:textId="7A2FA704" w:rsidR="0002501D" w:rsidRPr="00ED48FB" w:rsidRDefault="0002501D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z:=d*(-1)</w:t>
      </w:r>
    </w:p>
    <w:p w14:paraId="21986DD0" w14:textId="251D3BC6" w:rsidR="0002501D" w:rsidRPr="00ED48FB" w:rsidRDefault="0002501D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</w:r>
      <w:r w:rsidR="008E3910" w:rsidRPr="00ED48FB">
        <w:rPr>
          <w:rFonts w:ascii="Andale Mono" w:hAnsi="Andale Mono" w:cs="Apple Symbols"/>
          <w:sz w:val="22"/>
          <w:szCs w:val="22"/>
          <w:lang w:val="es-ES"/>
        </w:rPr>
        <w:t>r</w:t>
      </w:r>
      <w:r w:rsidRPr="00ED48FB">
        <w:rPr>
          <w:rFonts w:ascii="Andale Mono" w:hAnsi="Andale Mono" w:cs="Apple Symbols"/>
          <w:sz w:val="22"/>
          <w:szCs w:val="22"/>
          <w:lang w:val="es-ES"/>
        </w:rPr>
        <w:t>:=</w:t>
      </w:r>
      <w:r w:rsidR="00732EE0" w:rsidRPr="00ED48FB">
        <w:rPr>
          <w:rFonts w:ascii="Andale Mono" w:hAnsi="Andale Mono" w:cs="Apple Symbols"/>
          <w:sz w:val="22"/>
          <w:szCs w:val="22"/>
          <w:lang w:val="es-ES"/>
        </w:rPr>
        <w:t>raíz cuadrada(z)</w:t>
      </w:r>
    </w:p>
    <w:p w14:paraId="6D8AEDF3" w14:textId="1BB8386C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w:=-b/(2*a)</w:t>
      </w:r>
    </w:p>
    <w:p w14:paraId="7D7B41D7" w14:textId="4C227ECC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n:=r/(2*a)</w:t>
      </w:r>
    </w:p>
    <w:p w14:paraId="62672C7A" w14:textId="59F3F9A6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x:=</w:t>
      </w:r>
      <w:proofErr w:type="spellStart"/>
      <w:r w:rsidRPr="00ED48FB">
        <w:rPr>
          <w:rFonts w:ascii="Andale Mono" w:hAnsi="Andale Mono" w:cs="Apple Symbols"/>
          <w:sz w:val="22"/>
          <w:szCs w:val="22"/>
          <w:lang w:val="es-ES"/>
        </w:rPr>
        <w:t>w+n</w:t>
      </w:r>
      <w:proofErr w:type="spellEnd"/>
    </w:p>
    <w:p w14:paraId="2B223264" w14:textId="17AF7127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y:=w-n</w:t>
      </w:r>
    </w:p>
    <w:p w14:paraId="7FBD2E8A" w14:textId="1E005B75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ESCRIBIR x “i”</w:t>
      </w:r>
    </w:p>
    <w:p w14:paraId="0EC158D8" w14:textId="24C2BFEC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ESCRIBIR y “i”</w:t>
      </w:r>
    </w:p>
    <w:p w14:paraId="5E49849E" w14:textId="30D33F54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FIN SI</w:t>
      </w:r>
    </w:p>
    <w:p w14:paraId="457190F7" w14:textId="05662699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DE LO CONTRARIO</w:t>
      </w:r>
    </w:p>
    <w:p w14:paraId="33314D10" w14:textId="3EC9195F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r:=raíz cuadrada(d)</w:t>
      </w:r>
    </w:p>
    <w:p w14:paraId="43DF2DAC" w14:textId="57BBDB26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w:=-b/(2*a)</w:t>
      </w:r>
    </w:p>
    <w:p w14:paraId="5CD31AA4" w14:textId="2C5B496D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n:=r/(2*a)</w:t>
      </w:r>
    </w:p>
    <w:p w14:paraId="451CA8D3" w14:textId="37011AEF" w:rsidR="00732EE0" w:rsidRPr="00ED48FB" w:rsidRDefault="00732EE0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</w:r>
      <w:r w:rsidR="00ED48FB" w:rsidRPr="00ED48FB">
        <w:rPr>
          <w:rFonts w:ascii="Andale Mono" w:hAnsi="Andale Mono" w:cs="Apple Symbols"/>
          <w:sz w:val="22"/>
          <w:szCs w:val="22"/>
          <w:lang w:val="es-ES"/>
        </w:rPr>
        <w:t>x:=</w:t>
      </w:r>
      <w:proofErr w:type="spellStart"/>
      <w:r w:rsidR="00ED48FB" w:rsidRPr="00ED48FB">
        <w:rPr>
          <w:rFonts w:ascii="Andale Mono" w:hAnsi="Andale Mono" w:cs="Apple Symbols"/>
          <w:sz w:val="22"/>
          <w:szCs w:val="22"/>
          <w:lang w:val="es-ES"/>
        </w:rPr>
        <w:t>w+n</w:t>
      </w:r>
      <w:proofErr w:type="spellEnd"/>
    </w:p>
    <w:p w14:paraId="1999A950" w14:textId="1A59205B" w:rsidR="00ED48FB" w:rsidRPr="00ED48FB" w:rsidRDefault="00ED48FB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y:=w-n</w:t>
      </w:r>
    </w:p>
    <w:p w14:paraId="4073177E" w14:textId="3B5DFCEE" w:rsidR="00ED48FB" w:rsidRPr="00ED48FB" w:rsidRDefault="00ED48FB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ab/>
        <w:t>ESCRIBIR x</w:t>
      </w:r>
    </w:p>
    <w:p w14:paraId="683B05E4" w14:textId="32F64DD8" w:rsidR="00ED48FB" w:rsidRPr="00ED48FB" w:rsidRDefault="00ED48FB" w:rsidP="00ED48FB">
      <w:pPr>
        <w:pStyle w:val="Standard"/>
        <w:ind w:left="720"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ESCRIBIR y</w:t>
      </w:r>
    </w:p>
    <w:p w14:paraId="1FBD0F07" w14:textId="2E152A31" w:rsidR="00ED48FB" w:rsidRPr="00ED48FB" w:rsidRDefault="00ED48FB" w:rsidP="001C07B6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FIN DE LO CONTRARIO</w:t>
      </w:r>
    </w:p>
    <w:p w14:paraId="1F7AA391" w14:textId="10452568" w:rsidR="00532194" w:rsidRPr="00ED48FB" w:rsidRDefault="00532194" w:rsidP="00CC2190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 w:rsidRPr="00ED48FB">
        <w:rPr>
          <w:rFonts w:ascii="Andale Mono" w:hAnsi="Andale Mono" w:cs="Apple Symbols"/>
          <w:sz w:val="22"/>
          <w:szCs w:val="22"/>
          <w:lang w:val="es-ES"/>
        </w:rPr>
        <w:t>FIN</w:t>
      </w:r>
    </w:p>
    <w:p w14:paraId="619ABD45" w14:textId="77777777" w:rsidR="00F25298" w:rsidRDefault="00F25298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</w:p>
    <w:p w14:paraId="75E3818C" w14:textId="3A758199" w:rsidR="001361CC" w:rsidRDefault="00733C1D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>
        <w:rPr>
          <w:rFonts w:ascii="Arial" w:hAnsi="Arial" w:cs="Arial"/>
          <w:b/>
          <w:i/>
          <w:sz w:val="28"/>
          <w:szCs w:val="28"/>
          <w:lang w:val="es-ES"/>
        </w:rPr>
        <w:t>Tipo de t</w:t>
      </w:r>
      <w:r w:rsidR="001361CC" w:rsidRPr="001361CC">
        <w:rPr>
          <w:rFonts w:ascii="Arial" w:hAnsi="Arial" w:cs="Arial"/>
          <w:b/>
          <w:i/>
          <w:sz w:val="28"/>
          <w:szCs w:val="28"/>
          <w:lang w:val="es-ES"/>
        </w:rPr>
        <w:t xml:space="preserve">riángulo a partir de </w:t>
      </w:r>
      <w:r>
        <w:rPr>
          <w:rFonts w:ascii="Arial" w:hAnsi="Arial" w:cs="Arial"/>
          <w:b/>
          <w:i/>
          <w:sz w:val="28"/>
          <w:szCs w:val="28"/>
          <w:lang w:val="es-ES"/>
        </w:rPr>
        <w:t>sus lados</w:t>
      </w:r>
    </w:p>
    <w:p w14:paraId="540DB83A" w14:textId="77777777" w:rsidR="001361CC" w:rsidRDefault="001361CC" w:rsidP="0057482C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</w:p>
    <w:p w14:paraId="2A9CF595" w14:textId="12AF4B4B" w:rsidR="007E6F0E" w:rsidRDefault="001361CC" w:rsidP="00C216E9">
      <w:pPr>
        <w:pStyle w:val="Standard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733C1D">
        <w:rPr>
          <w:rFonts w:ascii="Arial" w:hAnsi="Arial" w:cs="Arial"/>
          <w:b/>
          <w:sz w:val="28"/>
          <w:szCs w:val="28"/>
          <w:lang w:val="es-ES"/>
        </w:rPr>
        <w:t xml:space="preserve">Prog2. </w:t>
      </w:r>
      <w:r w:rsidR="00733C1D" w:rsidRPr="00FF5D69">
        <w:rPr>
          <w:rFonts w:ascii="Arial" w:hAnsi="Arial" w:cs="Arial"/>
          <w:sz w:val="28"/>
          <w:szCs w:val="28"/>
          <w:lang w:val="es-ES"/>
        </w:rPr>
        <w:t>Determinar el tipo de triángulo a partir del valor de sus tres lados</w:t>
      </w:r>
    </w:p>
    <w:p w14:paraId="69E82707" w14:textId="0A2E2CE2" w:rsidR="00ED48FB" w:rsidRDefault="00ED48FB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 w:rsidRPr="00ED48FB">
        <w:rPr>
          <w:rFonts w:ascii="Andale Mono" w:hAnsi="Andale Mono" w:cs="Arial"/>
          <w:sz w:val="22"/>
          <w:szCs w:val="22"/>
          <w:lang w:val="es-ES"/>
        </w:rPr>
        <w:t>INICIO</w:t>
      </w:r>
    </w:p>
    <w:p w14:paraId="287C9ED0" w14:textId="5145F6EF" w:rsidR="00ED48FB" w:rsidRDefault="00ED48FB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proofErr w:type="spellStart"/>
      <w:r>
        <w:rPr>
          <w:rFonts w:ascii="Andale Mono" w:hAnsi="Andale Mono" w:cs="Arial"/>
          <w:sz w:val="22"/>
          <w:szCs w:val="22"/>
          <w:lang w:val="es-ES"/>
        </w:rPr>
        <w:t>a,b,c</w:t>
      </w:r>
      <w:proofErr w:type="spellEnd"/>
      <w:r w:rsidR="00573C21">
        <w:rPr>
          <w:rFonts w:ascii="Andale Mono" w:hAnsi="Andale Mono" w:cs="Arial"/>
          <w:sz w:val="22"/>
          <w:szCs w:val="22"/>
          <w:lang w:val="es-ES"/>
        </w:rPr>
        <w:t xml:space="preserve"> : ENTERO</w:t>
      </w:r>
    </w:p>
    <w:p w14:paraId="5D7AAC76" w14:textId="49FE750D" w:rsidR="00ED48FB" w:rsidRDefault="00ED48FB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ES</w:t>
      </w:r>
      <w:r w:rsidR="007033A7">
        <w:rPr>
          <w:rFonts w:ascii="Andale Mono" w:hAnsi="Andale Mono" w:cs="Arial"/>
          <w:sz w:val="22"/>
          <w:szCs w:val="22"/>
          <w:lang w:val="es-ES"/>
        </w:rPr>
        <w:t>CRIBIR “Introducir valor de a”</w:t>
      </w:r>
    </w:p>
    <w:p w14:paraId="41DD4E50" w14:textId="6C09E5D7" w:rsidR="007033A7" w:rsidRDefault="007033A7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LEER a</w:t>
      </w:r>
    </w:p>
    <w:p w14:paraId="62121DB0" w14:textId="3413A072" w:rsidR="007033A7" w:rsidRDefault="007033A7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ESCRIBIR “Introducir valor de b”</w:t>
      </w:r>
    </w:p>
    <w:p w14:paraId="6FFF158B" w14:textId="68F442DF" w:rsidR="007033A7" w:rsidRDefault="007033A7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LEER b</w:t>
      </w:r>
    </w:p>
    <w:p w14:paraId="27EA776C" w14:textId="7920C223" w:rsidR="007033A7" w:rsidRDefault="007033A7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ESCRIBIR “Introducir valor de c”</w:t>
      </w:r>
    </w:p>
    <w:p w14:paraId="78C4BE9C" w14:textId="2ED1574A" w:rsidR="007033A7" w:rsidRDefault="007033A7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LEER c</w:t>
      </w:r>
    </w:p>
    <w:p w14:paraId="03BF2402" w14:textId="46372321" w:rsidR="00ED48FB" w:rsidRDefault="00ED48FB" w:rsidP="00ED48FB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MIENTRAS a=0 || b=0 || c=0</w:t>
      </w:r>
    </w:p>
    <w:p w14:paraId="0344BF48" w14:textId="11B6E835" w:rsidR="00ED48FB" w:rsidRDefault="00ED48FB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ESCRIBIR “Se requieren de tres lados para formar un triángulo”</w:t>
      </w:r>
    </w:p>
    <w:p w14:paraId="256626BF" w14:textId="77777777" w:rsidR="007033A7" w:rsidRDefault="007033A7" w:rsidP="007033A7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ESCRIBIR “Introducir valor de a”</w:t>
      </w:r>
    </w:p>
    <w:p w14:paraId="5AE93863" w14:textId="7BFB7DF6" w:rsidR="007033A7" w:rsidRDefault="007033A7" w:rsidP="007033A7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LEER a</w:t>
      </w:r>
    </w:p>
    <w:p w14:paraId="40252759" w14:textId="77777777" w:rsidR="007033A7" w:rsidRDefault="007033A7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ESCRIBIR “Introducir valor de b”</w:t>
      </w:r>
    </w:p>
    <w:p w14:paraId="6C63650F" w14:textId="3C643571" w:rsidR="007033A7" w:rsidRDefault="007033A7" w:rsidP="007033A7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LEER b</w:t>
      </w:r>
    </w:p>
    <w:p w14:paraId="3C28E796" w14:textId="6D6E529D" w:rsidR="007033A7" w:rsidRDefault="007033A7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ESCRIBIR “Introducir valor de c”</w:t>
      </w:r>
    </w:p>
    <w:p w14:paraId="08493824" w14:textId="7A1C521B" w:rsidR="007033A7" w:rsidRDefault="007033A7" w:rsidP="007033A7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LEER c</w:t>
      </w:r>
    </w:p>
    <w:p w14:paraId="30F6F98B" w14:textId="6B62F2CF" w:rsidR="00ED48FB" w:rsidRDefault="00ED48FB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FIN MIENTRAS</w:t>
      </w:r>
    </w:p>
    <w:p w14:paraId="4E09E955" w14:textId="47971221" w:rsidR="007033A7" w:rsidRDefault="00B30BDD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SI a=b ENTONCES</w:t>
      </w:r>
    </w:p>
    <w:p w14:paraId="77A67302" w14:textId="4324DB3C" w:rsidR="00B30BDD" w:rsidRDefault="00B30BDD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SI b=c ENTONCES</w:t>
      </w:r>
    </w:p>
    <w:p w14:paraId="099F6651" w14:textId="097663D0" w:rsidR="00B30BDD" w:rsidRDefault="00B30BDD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ESCRIBIR “Triángulo Equilátero”</w:t>
      </w:r>
    </w:p>
    <w:p w14:paraId="1DDFE1A8" w14:textId="33B119C7" w:rsidR="00B30BDD" w:rsidRDefault="00B30BDD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FIN SI</w:t>
      </w:r>
    </w:p>
    <w:p w14:paraId="30E09B43" w14:textId="4CD2790E" w:rsidR="00B30BDD" w:rsidRDefault="00B30BDD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DE LO CONTRARIO</w:t>
      </w:r>
    </w:p>
    <w:p w14:paraId="2C36C93A" w14:textId="7C529E6C" w:rsidR="00B30BDD" w:rsidRDefault="00B30BDD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ESCRIBIR “Triángulo Isósceles”</w:t>
      </w:r>
    </w:p>
    <w:p w14:paraId="089487BA" w14:textId="4527B307" w:rsidR="00B30BDD" w:rsidRDefault="00B30BDD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FIN DE LO CONTRARIO</w:t>
      </w:r>
    </w:p>
    <w:p w14:paraId="231B43EB" w14:textId="4B1AFADC" w:rsidR="00C82DAE" w:rsidRDefault="00C82DAE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FIN SI</w:t>
      </w:r>
    </w:p>
    <w:p w14:paraId="6516A15C" w14:textId="2031DB7B" w:rsidR="00C82DAE" w:rsidRDefault="00C82DAE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DE LO CONTRARIO</w:t>
      </w:r>
    </w:p>
    <w:p w14:paraId="303945A7" w14:textId="0990088E" w:rsidR="00C82DAE" w:rsidRDefault="00EC106A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SI a</w:t>
      </w:r>
      <w:r w:rsidR="00C82DAE">
        <w:rPr>
          <w:rFonts w:ascii="Andale Mono" w:hAnsi="Andale Mono" w:cs="Arial"/>
          <w:sz w:val="22"/>
          <w:szCs w:val="22"/>
          <w:lang w:val="es-ES"/>
        </w:rPr>
        <w:t>=c ENTONCES</w:t>
      </w:r>
    </w:p>
    <w:p w14:paraId="33BDBFEC" w14:textId="29200E6C" w:rsidR="00C82DAE" w:rsidRDefault="00C82DAE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ESCRIBIR “Triángulo Isósceles”</w:t>
      </w:r>
    </w:p>
    <w:p w14:paraId="4DD6170E" w14:textId="7EA2B77D" w:rsidR="00C82DAE" w:rsidRDefault="00C82DAE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FIN SI</w:t>
      </w:r>
    </w:p>
    <w:p w14:paraId="293F5B6A" w14:textId="43662946" w:rsidR="00C82DAE" w:rsidRDefault="00C82DAE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DE LO CONTRARIO</w:t>
      </w:r>
    </w:p>
    <w:p w14:paraId="5CA64335" w14:textId="563512A4" w:rsidR="00EC106A" w:rsidRDefault="00116B4C" w:rsidP="00EC106A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</w:r>
      <w:r w:rsidR="00EC106A">
        <w:rPr>
          <w:rFonts w:ascii="Andale Mono" w:hAnsi="Andale Mono" w:cs="Arial"/>
          <w:sz w:val="22"/>
          <w:szCs w:val="22"/>
          <w:lang w:val="es-ES"/>
        </w:rPr>
        <w:t>SI b=c ENTONCES</w:t>
      </w:r>
    </w:p>
    <w:p w14:paraId="13A5AEF1" w14:textId="7A7377F7" w:rsidR="00EC106A" w:rsidRDefault="00EC106A" w:rsidP="00EC106A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ESCRIBIR “Triángulo Isósceles”</w:t>
      </w:r>
    </w:p>
    <w:p w14:paraId="3ACE357E" w14:textId="1EE62B2D" w:rsidR="00EC106A" w:rsidRDefault="00EC106A" w:rsidP="00EC106A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FIN SI</w:t>
      </w:r>
    </w:p>
    <w:p w14:paraId="13E6F8DE" w14:textId="1B8A2888" w:rsidR="00EC106A" w:rsidRDefault="00EC106A" w:rsidP="00EC106A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DE LO CONTRARIO</w:t>
      </w:r>
    </w:p>
    <w:p w14:paraId="7F131E9B" w14:textId="20E412E4" w:rsidR="00EC106A" w:rsidRDefault="00EC106A" w:rsidP="00EC106A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ESCRIBIR “Triángulo Escaleno”</w:t>
      </w:r>
    </w:p>
    <w:p w14:paraId="68B56694" w14:textId="122D2CFC" w:rsidR="00EC106A" w:rsidRDefault="00EC106A" w:rsidP="00EC106A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>FIN DE LO CONTRARIO</w:t>
      </w:r>
    </w:p>
    <w:p w14:paraId="7AF79D4B" w14:textId="716D26BC" w:rsidR="00116B4C" w:rsidRDefault="00116B4C" w:rsidP="00EC106A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FIN DE LO CONTRARIO</w:t>
      </w:r>
    </w:p>
    <w:p w14:paraId="085A50CB" w14:textId="681D9F56" w:rsidR="00116B4C" w:rsidRDefault="00EC106A" w:rsidP="007033A7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FIN DE LO CONTRARIO</w:t>
      </w:r>
    </w:p>
    <w:p w14:paraId="0DD01D7E" w14:textId="6FA40075" w:rsidR="00ED48FB" w:rsidRPr="00ED48FB" w:rsidRDefault="00EC106A" w:rsidP="00EC106A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FIN</w:t>
      </w:r>
    </w:p>
    <w:p w14:paraId="41FC8B1A" w14:textId="77777777" w:rsidR="00F25298" w:rsidRDefault="00F25298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</w:p>
    <w:p w14:paraId="19D8A277" w14:textId="5E08B811" w:rsidR="00007E46" w:rsidRDefault="00007E46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 w:rsidRPr="00007E46">
        <w:rPr>
          <w:rFonts w:ascii="Arial" w:hAnsi="Arial" w:cs="Arial"/>
          <w:b/>
          <w:i/>
          <w:sz w:val="28"/>
          <w:szCs w:val="28"/>
          <w:lang w:val="es-ES"/>
        </w:rPr>
        <w:t>Suma de dos primeros valores para obtener el tercero</w:t>
      </w:r>
    </w:p>
    <w:p w14:paraId="0F8A3E51" w14:textId="77777777" w:rsidR="00007E46" w:rsidRDefault="00007E46" w:rsidP="0057482C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</w:p>
    <w:p w14:paraId="2E553783" w14:textId="46AD62EE" w:rsidR="000803E7" w:rsidRDefault="00007E46" w:rsidP="00C216E9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 w:rsidRPr="00007E46">
        <w:rPr>
          <w:rFonts w:ascii="Arial" w:hAnsi="Arial" w:cs="Arial"/>
          <w:b/>
          <w:sz w:val="28"/>
          <w:szCs w:val="28"/>
          <w:lang w:val="es-ES"/>
        </w:rPr>
        <w:t>Prog3</w:t>
      </w:r>
      <w:r>
        <w:rPr>
          <w:rFonts w:ascii="Arial" w:hAnsi="Arial" w:cs="Arial"/>
          <w:sz w:val="28"/>
          <w:szCs w:val="28"/>
          <w:lang w:val="es-ES"/>
        </w:rPr>
        <w:t>. Determinar si la suma de los primeros dos valores pedidos es igual al tercer valor pedido</w:t>
      </w:r>
    </w:p>
    <w:p w14:paraId="04B90CC5" w14:textId="06A265EB" w:rsidR="00573C21" w:rsidRDefault="00573C21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INICIO</w:t>
      </w:r>
    </w:p>
    <w:p w14:paraId="0E79A501" w14:textId="5B4144A0" w:rsidR="00573C21" w:rsidRDefault="00573C21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proofErr w:type="spellStart"/>
      <w:r>
        <w:rPr>
          <w:rFonts w:ascii="Andale Mono" w:hAnsi="Andale Mono" w:cs="Arial"/>
          <w:sz w:val="22"/>
          <w:szCs w:val="22"/>
          <w:lang w:val="es-ES"/>
        </w:rPr>
        <w:t>a,b,c</w:t>
      </w:r>
      <w:r w:rsidR="00AA41C5">
        <w:rPr>
          <w:rFonts w:ascii="Andale Mono" w:hAnsi="Andale Mono" w:cs="Arial"/>
          <w:sz w:val="22"/>
          <w:szCs w:val="22"/>
          <w:lang w:val="es-ES"/>
        </w:rPr>
        <w:t>,d</w:t>
      </w:r>
      <w:proofErr w:type="spellEnd"/>
      <w:r>
        <w:rPr>
          <w:rFonts w:ascii="Andale Mono" w:hAnsi="Andale Mono" w:cs="Arial"/>
          <w:sz w:val="22"/>
          <w:szCs w:val="22"/>
          <w:lang w:val="es-ES"/>
        </w:rPr>
        <w:t xml:space="preserve"> : ENTERO</w:t>
      </w:r>
    </w:p>
    <w:p w14:paraId="4A2B9FE8" w14:textId="6BBBD70D" w:rsidR="00573C21" w:rsidRDefault="00573C21" w:rsidP="00573C21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ESCRIBIR “Introducir valor de a”</w:t>
      </w:r>
    </w:p>
    <w:p w14:paraId="0FC22A38" w14:textId="23DADF62" w:rsidR="00573C21" w:rsidRDefault="00573C21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LEER</w:t>
      </w:r>
      <w:r w:rsidR="002314DD">
        <w:rPr>
          <w:rFonts w:ascii="Andale Mono" w:hAnsi="Andale Mono" w:cs="Arial"/>
          <w:sz w:val="22"/>
          <w:szCs w:val="22"/>
          <w:lang w:val="es-ES"/>
        </w:rPr>
        <w:t xml:space="preserve"> a</w:t>
      </w:r>
    </w:p>
    <w:p w14:paraId="238EE9A0" w14:textId="0194A485" w:rsidR="00573C21" w:rsidRDefault="00573C21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ESCRIBIR</w:t>
      </w:r>
      <w:r w:rsidR="002314DD">
        <w:rPr>
          <w:rFonts w:ascii="Andale Mono" w:hAnsi="Andale Mono" w:cs="Arial"/>
          <w:sz w:val="22"/>
          <w:szCs w:val="22"/>
          <w:lang w:val="es-ES"/>
        </w:rPr>
        <w:t xml:space="preserve"> “Introducir valor de b”</w:t>
      </w:r>
    </w:p>
    <w:p w14:paraId="2EE2BE29" w14:textId="3E782276" w:rsidR="00573C21" w:rsidRDefault="00573C21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LEER</w:t>
      </w:r>
      <w:r w:rsidR="002314DD">
        <w:rPr>
          <w:rFonts w:ascii="Andale Mono" w:hAnsi="Andale Mono" w:cs="Arial"/>
          <w:sz w:val="22"/>
          <w:szCs w:val="22"/>
          <w:lang w:val="es-ES"/>
        </w:rPr>
        <w:t xml:space="preserve"> b</w:t>
      </w:r>
    </w:p>
    <w:p w14:paraId="381C73FB" w14:textId="1DAA6AE2" w:rsidR="00573C21" w:rsidRDefault="00573C21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ESCRIBIR</w:t>
      </w:r>
      <w:r w:rsidR="002314DD">
        <w:rPr>
          <w:rFonts w:ascii="Andale Mono" w:hAnsi="Andale Mono" w:cs="Arial"/>
          <w:sz w:val="22"/>
          <w:szCs w:val="22"/>
          <w:lang w:val="es-ES"/>
        </w:rPr>
        <w:t xml:space="preserve"> “Introducir valor de c”</w:t>
      </w:r>
    </w:p>
    <w:p w14:paraId="57ABCDF1" w14:textId="2DD31D52" w:rsidR="00573C21" w:rsidRDefault="00573C21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LEER</w:t>
      </w:r>
      <w:r w:rsidR="002314DD">
        <w:rPr>
          <w:rFonts w:ascii="Andale Mono" w:hAnsi="Andale Mono" w:cs="Arial"/>
          <w:sz w:val="22"/>
          <w:szCs w:val="22"/>
          <w:lang w:val="es-ES"/>
        </w:rPr>
        <w:t xml:space="preserve"> c</w:t>
      </w:r>
    </w:p>
    <w:p w14:paraId="71F28617" w14:textId="3F6CD521" w:rsidR="00AA41C5" w:rsidRDefault="00AA41C5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 w:rsidR="00865B87">
        <w:rPr>
          <w:rFonts w:ascii="Andale Mono" w:hAnsi="Andale Mono" w:cs="Arial"/>
          <w:sz w:val="22"/>
          <w:szCs w:val="22"/>
          <w:lang w:val="es-ES"/>
        </w:rPr>
        <w:t>d</w:t>
      </w:r>
      <w:r>
        <w:rPr>
          <w:rFonts w:ascii="Andale Mono" w:hAnsi="Andale Mono" w:cs="Arial"/>
          <w:sz w:val="22"/>
          <w:szCs w:val="22"/>
          <w:lang w:val="es-ES"/>
        </w:rPr>
        <w:t>:=</w:t>
      </w:r>
      <w:proofErr w:type="spellStart"/>
      <w:r w:rsidR="00865B87">
        <w:rPr>
          <w:rFonts w:ascii="Andale Mono" w:hAnsi="Andale Mono" w:cs="Arial"/>
          <w:sz w:val="22"/>
          <w:szCs w:val="22"/>
          <w:lang w:val="es-ES"/>
        </w:rPr>
        <w:t>a+b</w:t>
      </w:r>
      <w:proofErr w:type="spellEnd"/>
    </w:p>
    <w:p w14:paraId="3CCA7EBC" w14:textId="23154E3C" w:rsidR="00865B87" w:rsidRDefault="00865B87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lastRenderedPageBreak/>
        <w:tab/>
        <w:t>SI d=c ENTONCES</w:t>
      </w:r>
    </w:p>
    <w:p w14:paraId="4D391CDE" w14:textId="39D8003B" w:rsidR="00865B87" w:rsidRDefault="00865B87" w:rsidP="00C216E9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</w:r>
      <w:r>
        <w:rPr>
          <w:rFonts w:ascii="Andale Mono" w:hAnsi="Andale Mono" w:cs="Arial"/>
          <w:sz w:val="22"/>
          <w:szCs w:val="22"/>
          <w:lang w:val="es-ES"/>
        </w:rPr>
        <w:tab/>
        <w:t xml:space="preserve">ESCRIBIR </w:t>
      </w:r>
      <w:r w:rsidR="00862F57">
        <w:rPr>
          <w:rFonts w:ascii="Andale Mono" w:hAnsi="Andale Mono" w:cs="Arial"/>
          <w:sz w:val="22"/>
          <w:szCs w:val="22"/>
          <w:lang w:val="es-ES"/>
        </w:rPr>
        <w:t>a “+” b “=” c</w:t>
      </w:r>
    </w:p>
    <w:p w14:paraId="0726D59F" w14:textId="16D88133" w:rsidR="006918B8" w:rsidRDefault="006918B8" w:rsidP="006918B8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FIN SI</w:t>
      </w:r>
    </w:p>
    <w:p w14:paraId="77DDE649" w14:textId="7B794784" w:rsidR="006918B8" w:rsidRDefault="006918B8" w:rsidP="006918B8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DE LO CONTRARIO</w:t>
      </w:r>
    </w:p>
    <w:p w14:paraId="76B993E7" w14:textId="47EAE9DE" w:rsidR="006918B8" w:rsidRDefault="006918B8" w:rsidP="006918B8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ab/>
        <w:t>ESCRIBIR a “+” b “≠” c</w:t>
      </w:r>
    </w:p>
    <w:p w14:paraId="6D57447A" w14:textId="0D46810E" w:rsidR="006918B8" w:rsidRDefault="006918B8" w:rsidP="006918B8">
      <w:pPr>
        <w:pStyle w:val="Standard"/>
        <w:ind w:firstLine="720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FIN DE LO CONTRARIO</w:t>
      </w:r>
    </w:p>
    <w:p w14:paraId="1A1AB2B5" w14:textId="64D1AB82" w:rsidR="006918B8" w:rsidRDefault="006918B8" w:rsidP="006918B8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  <w:r>
        <w:rPr>
          <w:rFonts w:ascii="Andale Mono" w:hAnsi="Andale Mono" w:cs="Arial"/>
          <w:sz w:val="22"/>
          <w:szCs w:val="22"/>
          <w:lang w:val="es-ES"/>
        </w:rPr>
        <w:t>FIN</w:t>
      </w:r>
    </w:p>
    <w:p w14:paraId="563E7AF5" w14:textId="77777777" w:rsidR="002D710D" w:rsidRDefault="002D710D" w:rsidP="006918B8">
      <w:pPr>
        <w:pStyle w:val="Standard"/>
        <w:jc w:val="both"/>
        <w:rPr>
          <w:rFonts w:ascii="Andale Mono" w:hAnsi="Andale Mono" w:cs="Arial"/>
          <w:sz w:val="22"/>
          <w:szCs w:val="22"/>
          <w:lang w:val="es-ES"/>
        </w:rPr>
      </w:pPr>
    </w:p>
    <w:p w14:paraId="35FFFB45" w14:textId="38575FFB" w:rsidR="002D710D" w:rsidRDefault="002D710D" w:rsidP="006918B8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  <w:r w:rsidRPr="002D710D">
        <w:rPr>
          <w:rFonts w:ascii="Arial" w:hAnsi="Arial" w:cs="Arial"/>
          <w:b/>
          <w:i/>
          <w:sz w:val="28"/>
          <w:szCs w:val="28"/>
          <w:lang w:val="es-ES"/>
        </w:rPr>
        <w:t>Regla de correspondencia</w:t>
      </w:r>
    </w:p>
    <w:p w14:paraId="0B09F8D4" w14:textId="77777777" w:rsidR="002D710D" w:rsidRDefault="002D710D" w:rsidP="006918B8">
      <w:pPr>
        <w:pStyle w:val="Standard"/>
        <w:jc w:val="both"/>
        <w:rPr>
          <w:rFonts w:ascii="Arial" w:hAnsi="Arial" w:cs="Arial"/>
          <w:b/>
          <w:i/>
          <w:sz w:val="28"/>
          <w:szCs w:val="28"/>
          <w:lang w:val="es-ES"/>
        </w:rPr>
      </w:pPr>
    </w:p>
    <w:p w14:paraId="397D6589" w14:textId="77777777" w:rsidR="000E0A93" w:rsidRDefault="002D710D" w:rsidP="000E0A93">
      <w:pPr>
        <w:pStyle w:val="Standard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Prog4.</w:t>
      </w:r>
      <w:r w:rsidR="000E0A93">
        <w:rPr>
          <w:rFonts w:ascii="Arial" w:hAnsi="Arial" w:cs="Arial"/>
          <w:sz w:val="28"/>
          <w:szCs w:val="28"/>
          <w:lang w:val="es-ES"/>
        </w:rPr>
        <w:t xml:space="preserve"> Si y&lt;2;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x=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ES"/>
          </w:rPr>
          <m:t>+4y-25</m:t>
        </m:r>
      </m:oMath>
      <w:r w:rsidR="000E0A93">
        <w:rPr>
          <w:rFonts w:ascii="Arial" w:hAnsi="Arial" w:cs="Arial"/>
          <w:sz w:val="28"/>
          <w:szCs w:val="28"/>
          <w:lang w:val="es-ES"/>
        </w:rPr>
        <w:t xml:space="preserve">. Si y&gt;2;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x=4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val="es-ES"/>
          </w:rPr>
          <m:t>-3y+0</m:t>
        </m:r>
      </m:oMath>
      <w:r w:rsidR="000E0A93">
        <w:rPr>
          <w:rFonts w:ascii="Arial" w:hAnsi="Arial" w:cs="Arial"/>
          <w:sz w:val="28"/>
          <w:szCs w:val="28"/>
          <w:lang w:val="es-ES"/>
        </w:rPr>
        <w:t xml:space="preserve"> (Regla de correspondencia)</w:t>
      </w:r>
    </w:p>
    <w:p w14:paraId="12561016" w14:textId="7D36D643" w:rsidR="0029682B" w:rsidRDefault="000E0A93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>INICIO</w:t>
      </w:r>
    </w:p>
    <w:p w14:paraId="1AAD1622" w14:textId="7FF5D730" w:rsidR="000E0A93" w:rsidRDefault="000E0A93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</w:r>
      <w:proofErr w:type="spellStart"/>
      <w:r w:rsidR="000F0B58">
        <w:rPr>
          <w:rFonts w:ascii="Andale Mono" w:hAnsi="Andale Mono" w:cs="Apple Symbols"/>
          <w:sz w:val="22"/>
          <w:szCs w:val="22"/>
          <w:lang w:val="es-ES"/>
        </w:rPr>
        <w:t>x,</w:t>
      </w:r>
      <w:r w:rsidR="00BC6199">
        <w:rPr>
          <w:rFonts w:ascii="Andale Mono" w:hAnsi="Andale Mono" w:cs="Apple Symbols"/>
          <w:sz w:val="22"/>
          <w:szCs w:val="22"/>
          <w:lang w:val="es-ES"/>
        </w:rPr>
        <w:t>y</w:t>
      </w:r>
      <w:proofErr w:type="spellEnd"/>
      <w:r w:rsidR="00BC6199">
        <w:rPr>
          <w:rFonts w:ascii="Andale Mono" w:hAnsi="Andale Mono" w:cs="Apple Symbols"/>
          <w:sz w:val="22"/>
          <w:szCs w:val="22"/>
          <w:lang w:val="es-ES"/>
        </w:rPr>
        <w:t xml:space="preserve"> : ENTERO</w:t>
      </w:r>
    </w:p>
    <w:p w14:paraId="78343A75" w14:textId="775A3F4D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  <w:t>ESCRIBIR “Introducir valor de y”</w:t>
      </w:r>
    </w:p>
    <w:p w14:paraId="5C3B5A4B" w14:textId="6C03C9AF" w:rsidR="000F0B58" w:rsidRDefault="000F0B58" w:rsidP="000F0B58">
      <w:pPr>
        <w:pStyle w:val="Standard"/>
        <w:ind w:firstLine="720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>LEER y</w:t>
      </w:r>
    </w:p>
    <w:p w14:paraId="306147B6" w14:textId="1B5FE875" w:rsidR="00D23324" w:rsidRDefault="00D23324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</w:r>
      <w:r w:rsidR="000F0B58">
        <w:rPr>
          <w:rFonts w:ascii="Andale Mono" w:hAnsi="Andale Mono" w:cs="Apple Symbols"/>
          <w:sz w:val="22"/>
          <w:szCs w:val="22"/>
          <w:lang w:val="es-ES"/>
        </w:rPr>
        <w:t>MIENTRAS y=2 ENTONCES</w:t>
      </w:r>
    </w:p>
    <w:p w14:paraId="639F1A44" w14:textId="0E4B421E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</w:r>
      <w:r>
        <w:rPr>
          <w:rFonts w:ascii="Andale Mono" w:hAnsi="Andale Mono" w:cs="Apple Symbols"/>
          <w:sz w:val="22"/>
          <w:szCs w:val="22"/>
          <w:lang w:val="es-ES"/>
        </w:rPr>
        <w:tab/>
        <w:t>ESCRIBIR “No hay solución para y=2”</w:t>
      </w:r>
    </w:p>
    <w:p w14:paraId="685D21A1" w14:textId="4B753A81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</w:r>
      <w:r>
        <w:rPr>
          <w:rFonts w:ascii="Andale Mono" w:hAnsi="Andale Mono" w:cs="Apple Symbols"/>
          <w:sz w:val="22"/>
          <w:szCs w:val="22"/>
          <w:lang w:val="es-ES"/>
        </w:rPr>
        <w:tab/>
        <w:t>ESCRIBIR “Introducir valor de y”</w:t>
      </w:r>
    </w:p>
    <w:p w14:paraId="6B524904" w14:textId="6E022823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</w:r>
      <w:r>
        <w:rPr>
          <w:rFonts w:ascii="Andale Mono" w:hAnsi="Andale Mono" w:cs="Apple Symbols"/>
          <w:sz w:val="22"/>
          <w:szCs w:val="22"/>
          <w:lang w:val="es-ES"/>
        </w:rPr>
        <w:tab/>
        <w:t>LEER y</w:t>
      </w:r>
    </w:p>
    <w:p w14:paraId="4EC81CB5" w14:textId="7507597F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  <w:t>FIN MIENTRAS</w:t>
      </w:r>
    </w:p>
    <w:p w14:paraId="36015E77" w14:textId="0BDF054A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  <w:t>SI y&gt;2 ENTONCES</w:t>
      </w:r>
    </w:p>
    <w:p w14:paraId="05DA8D47" w14:textId="1115D2F1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</w:r>
      <w:r>
        <w:rPr>
          <w:rFonts w:ascii="Andale Mono" w:hAnsi="Andale Mono" w:cs="Apple Symbols"/>
          <w:sz w:val="22"/>
          <w:szCs w:val="22"/>
          <w:lang w:val="es-ES"/>
        </w:rPr>
        <w:tab/>
        <w:t>x:=4*(y^2)-(3*y)+0</w:t>
      </w:r>
    </w:p>
    <w:p w14:paraId="0C39887D" w14:textId="071ADF45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</w:r>
      <w:r>
        <w:rPr>
          <w:rFonts w:ascii="Andale Mono" w:hAnsi="Andale Mono" w:cs="Apple Symbols"/>
          <w:sz w:val="22"/>
          <w:szCs w:val="22"/>
          <w:lang w:val="es-ES"/>
        </w:rPr>
        <w:tab/>
        <w:t>ESCRIBIR x</w:t>
      </w:r>
    </w:p>
    <w:p w14:paraId="292B8F08" w14:textId="271C0D3D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  <w:t>FIN SI</w:t>
      </w:r>
    </w:p>
    <w:p w14:paraId="2CF3FC1F" w14:textId="5048402C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  <w:t>DE LO CONTRARIO</w:t>
      </w:r>
    </w:p>
    <w:p w14:paraId="7A34A26E" w14:textId="0EBB4E28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</w:r>
      <w:r>
        <w:rPr>
          <w:rFonts w:ascii="Andale Mono" w:hAnsi="Andale Mono" w:cs="Apple Symbols"/>
          <w:sz w:val="22"/>
          <w:szCs w:val="22"/>
          <w:lang w:val="es-ES"/>
        </w:rPr>
        <w:tab/>
        <w:t>x:=y^2+(4*y)-25</w:t>
      </w:r>
    </w:p>
    <w:p w14:paraId="16853126" w14:textId="44F80EBB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</w:r>
      <w:r>
        <w:rPr>
          <w:rFonts w:ascii="Andale Mono" w:hAnsi="Andale Mono" w:cs="Apple Symbols"/>
          <w:sz w:val="22"/>
          <w:szCs w:val="22"/>
          <w:lang w:val="es-ES"/>
        </w:rPr>
        <w:tab/>
        <w:t>ESCRIBIR x</w:t>
      </w:r>
    </w:p>
    <w:p w14:paraId="42B215B8" w14:textId="471C48BF" w:rsidR="000F0B58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ab/>
        <w:t>FIN DE LO CONTRARIO</w:t>
      </w:r>
    </w:p>
    <w:p w14:paraId="7B5A026F" w14:textId="231F9AEF" w:rsidR="000F0B58" w:rsidRPr="000E0A93" w:rsidRDefault="000F0B58" w:rsidP="000E0A93">
      <w:pPr>
        <w:pStyle w:val="Standard"/>
        <w:jc w:val="both"/>
        <w:rPr>
          <w:rFonts w:ascii="Andale Mono" w:hAnsi="Andale Mono" w:cs="Apple Symbols"/>
          <w:sz w:val="22"/>
          <w:szCs w:val="22"/>
          <w:lang w:val="es-ES"/>
        </w:rPr>
      </w:pPr>
      <w:r>
        <w:rPr>
          <w:rFonts w:ascii="Andale Mono" w:hAnsi="Andale Mono" w:cs="Apple Symbols"/>
          <w:sz w:val="22"/>
          <w:szCs w:val="22"/>
          <w:lang w:val="es-ES"/>
        </w:rPr>
        <w:t>FIN</w:t>
      </w:r>
    </w:p>
    <w:p w14:paraId="064BF8C8" w14:textId="77777777" w:rsidR="006572A6" w:rsidRDefault="006572A6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</w:p>
    <w:p w14:paraId="0DAEC871" w14:textId="054C41FD" w:rsidR="003C1C51" w:rsidRPr="008F46EE" w:rsidRDefault="003C1C51" w:rsidP="003C1C51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r w:rsidRPr="008F46EE">
        <w:rPr>
          <w:rFonts w:ascii="Arial" w:hAnsi="Arial" w:cs="Arial"/>
          <w:sz w:val="32"/>
          <w:szCs w:val="32"/>
          <w:lang w:val="es-ES"/>
        </w:rPr>
        <w:t>Conclusiones</w:t>
      </w:r>
    </w:p>
    <w:p w14:paraId="7E571B23" w14:textId="02646749" w:rsidR="005A6EDF" w:rsidRPr="00767599" w:rsidRDefault="00544A39" w:rsidP="00A76155">
      <w:pPr>
        <w:pStyle w:val="Standard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importancia de aprender a escribir un </w:t>
      </w:r>
      <w:r w:rsidR="00182386">
        <w:rPr>
          <w:rFonts w:ascii="Arial" w:hAnsi="Arial" w:cs="Arial"/>
          <w:lang w:val="es-ES"/>
        </w:rPr>
        <w:t xml:space="preserve">pseudocódigo es de que nos entrena como programadores a comprender el funcionamiento de un lenguaje de programación y cómo es la estructura base de cada uno de éstos, así como también a organizar de manera </w:t>
      </w:r>
      <w:proofErr w:type="spellStart"/>
      <w:r w:rsidR="00182386">
        <w:rPr>
          <w:rFonts w:ascii="Arial" w:hAnsi="Arial" w:cs="Arial"/>
          <w:lang w:val="es-ES"/>
        </w:rPr>
        <w:t>estucturada</w:t>
      </w:r>
      <w:proofErr w:type="spellEnd"/>
      <w:r w:rsidR="00182386">
        <w:rPr>
          <w:rFonts w:ascii="Arial" w:hAnsi="Arial" w:cs="Arial"/>
          <w:lang w:val="es-ES"/>
        </w:rPr>
        <w:t xml:space="preserve"> nuestros archivos o scripts cuando estemos creando y diseñando un programa para que resuelva un problema en particular.</w:t>
      </w:r>
    </w:p>
    <w:p w14:paraId="428D0590" w14:textId="77777777" w:rsidR="0048637A" w:rsidRDefault="0048637A" w:rsidP="005A6EDF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</w:p>
    <w:p w14:paraId="6EB90E11" w14:textId="1B575655" w:rsidR="005A6EDF" w:rsidRPr="008F46EE" w:rsidRDefault="005A6EDF" w:rsidP="005A6EDF">
      <w:pPr>
        <w:pStyle w:val="Standard"/>
        <w:jc w:val="center"/>
        <w:rPr>
          <w:rFonts w:ascii="Arial" w:hAnsi="Arial" w:cs="Arial"/>
          <w:sz w:val="32"/>
          <w:szCs w:val="32"/>
          <w:lang w:val="es-ES"/>
        </w:rPr>
      </w:pPr>
      <w:r w:rsidRPr="008F46EE">
        <w:rPr>
          <w:rFonts w:ascii="Arial" w:hAnsi="Arial" w:cs="Arial"/>
          <w:sz w:val="32"/>
          <w:szCs w:val="32"/>
          <w:lang w:val="es-ES"/>
        </w:rPr>
        <w:t>Mi repositorio en GitHub</w:t>
      </w:r>
    </w:p>
    <w:p w14:paraId="33853C71" w14:textId="0702D28C" w:rsidR="00710F4C" w:rsidRPr="00411BC4" w:rsidRDefault="00CF2219" w:rsidP="00411BC4">
      <w:pPr>
        <w:pStyle w:val="Standard"/>
        <w:jc w:val="center"/>
        <w:rPr>
          <w:rFonts w:ascii="Arial" w:hAnsi="Arial" w:cs="Arial"/>
          <w:sz w:val="28"/>
          <w:szCs w:val="28"/>
          <w:lang w:val="es-ES"/>
        </w:rPr>
      </w:pPr>
      <w:hyperlink r:id="rId7" w:history="1">
        <w:r w:rsidR="00C216E9" w:rsidRPr="007B3445">
          <w:rPr>
            <w:rStyle w:val="Hipervnculo"/>
            <w:rFonts w:ascii="Arial" w:hAnsi="Arial" w:cs="Arial"/>
            <w:sz w:val="28"/>
            <w:szCs w:val="28"/>
            <w:lang w:val="es-ES"/>
          </w:rPr>
          <w:t>https://github.com/alvarvelazquezdeleonlavarrios/practica5_fdp</w:t>
        </w:r>
      </w:hyperlink>
    </w:p>
    <w:sectPr w:rsidR="00710F4C" w:rsidRPr="00411BC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EB5A" w14:textId="77777777" w:rsidR="00CD0108" w:rsidRDefault="00CD0108">
      <w:r>
        <w:separator/>
      </w:r>
    </w:p>
  </w:endnote>
  <w:endnote w:type="continuationSeparator" w:id="0">
    <w:p w14:paraId="70E4853B" w14:textId="77777777" w:rsidR="00CD0108" w:rsidRDefault="00C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696FB" w14:textId="77777777" w:rsidR="00CD0108" w:rsidRDefault="00CD0108">
      <w:r>
        <w:rPr>
          <w:color w:val="000000"/>
        </w:rPr>
        <w:separator/>
      </w:r>
    </w:p>
  </w:footnote>
  <w:footnote w:type="continuationSeparator" w:id="0">
    <w:p w14:paraId="28B16600" w14:textId="77777777" w:rsidR="00CD0108" w:rsidRDefault="00CD0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07E46"/>
    <w:rsid w:val="0002501D"/>
    <w:rsid w:val="000803E7"/>
    <w:rsid w:val="000857C5"/>
    <w:rsid w:val="000E0A93"/>
    <w:rsid w:val="000F0B58"/>
    <w:rsid w:val="00116B4C"/>
    <w:rsid w:val="001361CC"/>
    <w:rsid w:val="00162163"/>
    <w:rsid w:val="00172B0D"/>
    <w:rsid w:val="00182386"/>
    <w:rsid w:val="0018714E"/>
    <w:rsid w:val="001C07B6"/>
    <w:rsid w:val="0021416D"/>
    <w:rsid w:val="002314DD"/>
    <w:rsid w:val="0029682B"/>
    <w:rsid w:val="002D710D"/>
    <w:rsid w:val="00343F66"/>
    <w:rsid w:val="003500F2"/>
    <w:rsid w:val="0035773D"/>
    <w:rsid w:val="003C1C51"/>
    <w:rsid w:val="00411BC4"/>
    <w:rsid w:val="00412193"/>
    <w:rsid w:val="00423C17"/>
    <w:rsid w:val="0048637A"/>
    <w:rsid w:val="00513E79"/>
    <w:rsid w:val="00532194"/>
    <w:rsid w:val="00544A39"/>
    <w:rsid w:val="00573C21"/>
    <w:rsid w:val="0057482C"/>
    <w:rsid w:val="0059182E"/>
    <w:rsid w:val="005A6EDF"/>
    <w:rsid w:val="006572A6"/>
    <w:rsid w:val="006918B8"/>
    <w:rsid w:val="007033A7"/>
    <w:rsid w:val="007079C0"/>
    <w:rsid w:val="00710F4C"/>
    <w:rsid w:val="00717333"/>
    <w:rsid w:val="00732EE0"/>
    <w:rsid w:val="00733C1D"/>
    <w:rsid w:val="00767599"/>
    <w:rsid w:val="00793A28"/>
    <w:rsid w:val="007E6F0E"/>
    <w:rsid w:val="00820E5C"/>
    <w:rsid w:val="008460B8"/>
    <w:rsid w:val="00862F57"/>
    <w:rsid w:val="00865B87"/>
    <w:rsid w:val="00872E37"/>
    <w:rsid w:val="008763D3"/>
    <w:rsid w:val="008A5279"/>
    <w:rsid w:val="008B061E"/>
    <w:rsid w:val="008E3910"/>
    <w:rsid w:val="008E5421"/>
    <w:rsid w:val="008F46EE"/>
    <w:rsid w:val="00936A1B"/>
    <w:rsid w:val="009F31CF"/>
    <w:rsid w:val="00A24AA0"/>
    <w:rsid w:val="00A4246C"/>
    <w:rsid w:val="00A663CA"/>
    <w:rsid w:val="00A76155"/>
    <w:rsid w:val="00AA41C5"/>
    <w:rsid w:val="00AD08C8"/>
    <w:rsid w:val="00B30BDD"/>
    <w:rsid w:val="00BC6199"/>
    <w:rsid w:val="00BD0A5C"/>
    <w:rsid w:val="00BE4863"/>
    <w:rsid w:val="00C216E9"/>
    <w:rsid w:val="00C82DAE"/>
    <w:rsid w:val="00C94895"/>
    <w:rsid w:val="00CA19C1"/>
    <w:rsid w:val="00CC2190"/>
    <w:rsid w:val="00CD0108"/>
    <w:rsid w:val="00CD3A1A"/>
    <w:rsid w:val="00CE1AC1"/>
    <w:rsid w:val="00CF2219"/>
    <w:rsid w:val="00CF24DD"/>
    <w:rsid w:val="00CF3808"/>
    <w:rsid w:val="00D0308E"/>
    <w:rsid w:val="00D23324"/>
    <w:rsid w:val="00D41BCB"/>
    <w:rsid w:val="00D743C4"/>
    <w:rsid w:val="00DA4B0E"/>
    <w:rsid w:val="00E23FDB"/>
    <w:rsid w:val="00E6274E"/>
    <w:rsid w:val="00EC106A"/>
    <w:rsid w:val="00ED3869"/>
    <w:rsid w:val="00ED48FB"/>
    <w:rsid w:val="00F0013E"/>
    <w:rsid w:val="00F11698"/>
    <w:rsid w:val="00F25298"/>
    <w:rsid w:val="00F55921"/>
    <w:rsid w:val="00F73C43"/>
    <w:rsid w:val="00FB1AE0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872E3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33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s://github.com/alvarvelazquezdeleonlavarrios/practica5_fd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640</Words>
  <Characters>3524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27</cp:revision>
  <dcterms:created xsi:type="dcterms:W3CDTF">2017-09-15T17:05:00Z</dcterms:created>
  <dcterms:modified xsi:type="dcterms:W3CDTF">2017-09-15T21:51:00Z</dcterms:modified>
</cp:coreProperties>
</file>